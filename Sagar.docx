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13BA4531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414D7B40" w14:textId="377858F7" w:rsidR="007A0F44" w:rsidRPr="00565B06" w:rsidRDefault="003A7722" w:rsidP="00174A87">
            <w:pPr>
              <w:pStyle w:val="Title"/>
            </w:pPr>
            <w:r>
              <w:t>Sagar</w:t>
            </w:r>
          </w:p>
          <w:p w14:paraId="547E179F" w14:textId="745946E6" w:rsidR="007A0F44" w:rsidRPr="00565B06" w:rsidRDefault="003A7722" w:rsidP="00174A87">
            <w:pPr>
              <w:pStyle w:val="Subtitle"/>
            </w:pPr>
            <w:r>
              <w:t>Thakur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045D12A5" w14:textId="3DF87199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67569AA0CC2D4536BC842642BA2EB45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3A7722">
                  <w:t>Biratnagar-12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8828D3D" wp14:editId="03712505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45B08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1A0FC4B" w14:textId="7A1BF7F0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00BD8737C76043E9928950CF5FD47E6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3A7722">
                  <w:t>+977 97-46899004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6A5EBB6" wp14:editId="4650761D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D6337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7FB6D24" w14:textId="3AD70894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EA25DBA596A644F6810FD8495A6B062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3A7722">
                  <w:t>Huntersagar08@gmail.com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17D01DF0" wp14:editId="26194D24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55DFA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396B1C8" w14:textId="6FE71F5C" w:rsidR="007A0F44" w:rsidRDefault="003A7722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67E6DF2070BB4D99AEFFEE942F85836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>
                  <w:t>https://www.linkedin.com/in/sagar-thakur-b25044231/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3B12676" wp14:editId="2E1D422D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861D3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672F115F" w14:textId="44135E8E" w:rsidR="007A0F44" w:rsidRPr="00565B06" w:rsidRDefault="00000000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28ABCC92A40344228F7E8CC55D63815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3A7722">
                  <w:t>Sagarthakur.com.np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38092DD" wp14:editId="668EEBF2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FF4D3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2475474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BFD1229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3FE7D95" wp14:editId="2524685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63D20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6AE92EC" w14:textId="77777777" w:rsidR="000E24AC" w:rsidRPr="00565B06" w:rsidRDefault="00000000" w:rsidP="007850D1">
            <w:pPr>
              <w:pStyle w:val="Heading1"/>
            </w:pPr>
            <w:sdt>
              <w:sdtPr>
                <w:alias w:val="Objective:"/>
                <w:tag w:val="Objective:"/>
                <w:id w:val="-376709012"/>
                <w:placeholder>
                  <w:docPart w:val="EE1278765AB34B0394483712B24C3DCB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157FD57D" w14:textId="38964A5A" w:rsidR="00A77B4D" w:rsidRPr="00565B06" w:rsidRDefault="003A7722" w:rsidP="007850D1">
      <w:r>
        <w:t xml:space="preserve">As an IT student by objectives are Develop technical skills, </w:t>
      </w:r>
      <w:proofErr w:type="gramStart"/>
      <w:r>
        <w:t>Gain</w:t>
      </w:r>
      <w:proofErr w:type="gramEnd"/>
      <w:r>
        <w:t xml:space="preserve"> industry experience, Learn about emerging technologies, Build a professional network and Prepare for a career in IT.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216FDB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42DCCBD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C48A36" wp14:editId="0EF6E59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13D6AB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C144E91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FC06A673054348B2832576C30CF35C8F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70F7A85" w14:textId="629E21F6" w:rsidR="007C0E0E" w:rsidRPr="00565B06" w:rsidRDefault="003A7722" w:rsidP="00B47E1E">
      <w:pPr>
        <w:pStyle w:val="Heading2"/>
      </w:pPr>
      <w:r>
        <w:t>BSC[BIT]</w:t>
      </w:r>
      <w:r w:rsidR="007C0E0E" w:rsidRPr="00565B06">
        <w:t xml:space="preserve"> | </w:t>
      </w:r>
      <w:proofErr w:type="spellStart"/>
      <w:r>
        <w:rPr>
          <w:rStyle w:val="Emphasis"/>
        </w:rPr>
        <w:t>Mahendra</w:t>
      </w:r>
      <w:proofErr w:type="spellEnd"/>
      <w:r>
        <w:rPr>
          <w:rStyle w:val="Emphasis"/>
        </w:rPr>
        <w:t xml:space="preserve"> Morang Adarsh Multiple Campus (</w:t>
      </w:r>
      <w:proofErr w:type="spellStart"/>
      <w:r>
        <w:rPr>
          <w:rStyle w:val="Emphasis"/>
        </w:rPr>
        <w:t>Tribhuwan</w:t>
      </w:r>
      <w:proofErr w:type="spellEnd"/>
      <w:r>
        <w:rPr>
          <w:rStyle w:val="Emphasis"/>
        </w:rPr>
        <w:t xml:space="preserve"> University)</w:t>
      </w:r>
      <w:r w:rsidR="00AE249B">
        <w:rPr>
          <w:rStyle w:val="Emphasis"/>
        </w:rPr>
        <w:t>, Biratnagar - 12</w:t>
      </w:r>
    </w:p>
    <w:p w14:paraId="77DC0685" w14:textId="3144EA98" w:rsidR="007C0E0E" w:rsidRPr="00565B06" w:rsidRDefault="003A7722" w:rsidP="004F199F">
      <w:pPr>
        <w:pStyle w:val="Heading3"/>
      </w:pPr>
      <w:r>
        <w:t>2022</w:t>
      </w:r>
      <w:r w:rsidR="007C0E0E" w:rsidRPr="00565B06">
        <w:t xml:space="preserve"> – </w:t>
      </w:r>
      <w:r>
        <w:t>2026</w:t>
      </w:r>
    </w:p>
    <w:p w14:paraId="4EF32416" w14:textId="3F95CCE3" w:rsidR="000E24AC" w:rsidRPr="00565B06" w:rsidRDefault="00574311" w:rsidP="007850D1">
      <w:r>
        <w:t xml:space="preserve">I am still learning this course, I completed 3 semesters out of 8 of my </w:t>
      </w:r>
      <w:proofErr w:type="gramStart"/>
      <w:r>
        <w:t>course</w:t>
      </w:r>
      <w:proofErr w:type="gramEnd"/>
      <w:r>
        <w:t>.</w:t>
      </w:r>
    </w:p>
    <w:p w14:paraId="60BC3EED" w14:textId="3E5FE3D7" w:rsidR="007C0E0E" w:rsidRPr="00565B06" w:rsidRDefault="003A7722" w:rsidP="00B47E1E">
      <w:pPr>
        <w:pStyle w:val="Heading2"/>
      </w:pPr>
      <w:r>
        <w:t>Secondary Level</w:t>
      </w:r>
      <w:r w:rsidR="007C0E0E" w:rsidRPr="00565B06">
        <w:t xml:space="preserve"> | </w:t>
      </w:r>
      <w:proofErr w:type="spellStart"/>
      <w:r w:rsidR="00574311">
        <w:rPr>
          <w:rStyle w:val="Emphasis"/>
        </w:rPr>
        <w:t>Happyland</w:t>
      </w:r>
      <w:proofErr w:type="spellEnd"/>
      <w:r w:rsidR="00574311">
        <w:rPr>
          <w:rStyle w:val="Emphasis"/>
        </w:rPr>
        <w:t xml:space="preserve"> Higher Secondary School, </w:t>
      </w:r>
      <w:proofErr w:type="spellStart"/>
      <w:r w:rsidR="00574311">
        <w:rPr>
          <w:rStyle w:val="Emphasis"/>
        </w:rPr>
        <w:t>Rajbiraj</w:t>
      </w:r>
      <w:proofErr w:type="spellEnd"/>
      <w:r w:rsidR="00574311">
        <w:rPr>
          <w:rStyle w:val="Emphasis"/>
        </w:rPr>
        <w:t xml:space="preserve"> - 4</w:t>
      </w:r>
    </w:p>
    <w:p w14:paraId="30C6E942" w14:textId="4A4FA0C7" w:rsidR="007C0E0E" w:rsidRPr="00565B06" w:rsidRDefault="00574311" w:rsidP="004F199F">
      <w:pPr>
        <w:pStyle w:val="Heading3"/>
      </w:pPr>
      <w:r>
        <w:t>2020</w:t>
      </w:r>
      <w:r w:rsidR="007C0E0E" w:rsidRPr="00565B06">
        <w:t xml:space="preserve"> – </w:t>
      </w:r>
      <w:r>
        <w:t>2022</w:t>
      </w:r>
    </w:p>
    <w:p w14:paraId="6E570786" w14:textId="5F360D0F" w:rsidR="005E088C" w:rsidRDefault="00574311" w:rsidP="005E088C">
      <w:r>
        <w:t>I am successfully completed my higher education from this school, I scored 2.6 GPA in 11 and 2.91 in 12.</w:t>
      </w:r>
    </w:p>
    <w:p w14:paraId="21410635" w14:textId="638051B1" w:rsidR="00AE249B" w:rsidRDefault="00AE249B" w:rsidP="00AE249B">
      <w:pPr>
        <w:pStyle w:val="Heading2"/>
        <w:rPr>
          <w:color w:val="404040" w:themeColor="text1" w:themeTint="BF"/>
        </w:rPr>
      </w:pPr>
      <w:r>
        <w:t xml:space="preserve">Lower </w:t>
      </w:r>
      <w:r>
        <w:t>Secondary Level</w:t>
      </w:r>
      <w:r w:rsidRPr="00565B06">
        <w:t xml:space="preserve"> |</w:t>
      </w:r>
      <w:r>
        <w:t xml:space="preserve"> </w:t>
      </w:r>
      <w:r w:rsidRPr="00AE249B">
        <w:rPr>
          <w:color w:val="404040" w:themeColor="text1" w:themeTint="BF"/>
        </w:rPr>
        <w:t xml:space="preserve">Shree Public Secondary School, </w:t>
      </w:r>
      <w:proofErr w:type="spellStart"/>
      <w:r w:rsidRPr="00AE249B">
        <w:rPr>
          <w:color w:val="404040" w:themeColor="text1" w:themeTint="BF"/>
        </w:rPr>
        <w:t>Tilathi-koiladi</w:t>
      </w:r>
      <w:proofErr w:type="spellEnd"/>
      <w:r w:rsidRPr="00AE249B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–</w:t>
      </w:r>
      <w:r w:rsidRPr="00AE249B">
        <w:rPr>
          <w:color w:val="404040" w:themeColor="text1" w:themeTint="BF"/>
        </w:rPr>
        <w:t xml:space="preserve"> 1</w:t>
      </w:r>
    </w:p>
    <w:p w14:paraId="2FE08F35" w14:textId="39208179" w:rsidR="00AE249B" w:rsidRPr="00565B06" w:rsidRDefault="00AE249B" w:rsidP="00AE249B">
      <w:pPr>
        <w:pStyle w:val="Heading3"/>
      </w:pPr>
      <w:r>
        <w:t>20</w:t>
      </w:r>
      <w:r>
        <w:t>10</w:t>
      </w:r>
      <w:r w:rsidRPr="00565B06">
        <w:t xml:space="preserve"> – </w:t>
      </w:r>
      <w:r>
        <w:t>202</w:t>
      </w:r>
      <w:r>
        <w:t>0</w:t>
      </w:r>
    </w:p>
    <w:p w14:paraId="379FECF7" w14:textId="72A69B8B" w:rsidR="00AE249B" w:rsidRPr="00565B06" w:rsidRDefault="00AE249B" w:rsidP="005E088C">
      <w:r>
        <w:t xml:space="preserve">I am successfully completed my </w:t>
      </w:r>
      <w:proofErr w:type="gramStart"/>
      <w:r>
        <w:t>lower level</w:t>
      </w:r>
      <w:proofErr w:type="gramEnd"/>
      <w:r>
        <w:t xml:space="preserve"> education from this school, I scored 2.</w:t>
      </w:r>
      <w:r>
        <w:t>75</w:t>
      </w:r>
      <w:r>
        <w:t xml:space="preserve"> GPA in 1</w:t>
      </w:r>
      <w:r>
        <w:t>0.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68C532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BC89638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EC84F1" wp14:editId="28B4E49C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8A155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937A39A" w14:textId="77777777" w:rsidR="00143224" w:rsidRPr="00565B06" w:rsidRDefault="00000000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970273D399684BECAC8ECC63C1D060CF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1CC154D" w14:textId="77777777" w:rsidTr="00565B06">
        <w:tc>
          <w:tcPr>
            <w:tcW w:w="4320" w:type="dxa"/>
          </w:tcPr>
          <w:p w14:paraId="305F54CA" w14:textId="58AF435C" w:rsidR="00143224" w:rsidRPr="00565B06" w:rsidRDefault="00574311" w:rsidP="00565B06">
            <w:pPr>
              <w:pStyle w:val="ListBullet"/>
              <w:spacing w:after="80"/>
            </w:pPr>
            <w:r>
              <w:t>Proficiency in programming languages such as Python, C, C++, C#, etc.</w:t>
            </w:r>
          </w:p>
          <w:p w14:paraId="7A3C54FA" w14:textId="77777777" w:rsidR="00316CE4" w:rsidRDefault="00574311" w:rsidP="00316CE4">
            <w:pPr>
              <w:pStyle w:val="ListBullet"/>
              <w:spacing w:after="80"/>
            </w:pPr>
            <w:r>
              <w:t xml:space="preserve">Proficient in web development using HTML, </w:t>
            </w:r>
            <w:proofErr w:type="gramStart"/>
            <w:r>
              <w:t>CSS</w:t>
            </w:r>
            <w:proofErr w:type="gramEnd"/>
            <w:r>
              <w:t xml:space="preserve"> and JavaScript</w:t>
            </w:r>
          </w:p>
          <w:p w14:paraId="0B0568E6" w14:textId="77777777" w:rsidR="00BF3775" w:rsidRDefault="00BF3775" w:rsidP="00316CE4">
            <w:pPr>
              <w:pStyle w:val="ListBullet"/>
              <w:spacing w:after="80"/>
            </w:pPr>
            <w:r>
              <w:t xml:space="preserve">Ability to troubleshoot and solve technical </w:t>
            </w:r>
            <w:proofErr w:type="gramStart"/>
            <w:r>
              <w:t>problem</w:t>
            </w:r>
            <w:proofErr w:type="gramEnd"/>
          </w:p>
          <w:p w14:paraId="3CED0F42" w14:textId="77777777" w:rsidR="00BF3775" w:rsidRDefault="00BF3775" w:rsidP="00316CE4">
            <w:pPr>
              <w:pStyle w:val="ListBullet"/>
              <w:spacing w:after="80"/>
            </w:pPr>
            <w:r>
              <w:t>Understanding of cloud computing platforms such as AWS or MS Azure</w:t>
            </w:r>
          </w:p>
          <w:p w14:paraId="54449DC0" w14:textId="793C6015" w:rsidR="00BF3775" w:rsidRPr="00565B06" w:rsidRDefault="00BF3775" w:rsidP="00316CE4">
            <w:pPr>
              <w:pStyle w:val="ListBullet"/>
              <w:spacing w:after="80"/>
            </w:pPr>
            <w:r>
              <w:t>Proficient in MS Office Suite, including Word, Excel, PowerPoint, Access, Outlook.</w:t>
            </w:r>
          </w:p>
        </w:tc>
        <w:tc>
          <w:tcPr>
            <w:tcW w:w="4320" w:type="dxa"/>
            <w:tcMar>
              <w:left w:w="576" w:type="dxa"/>
            </w:tcMar>
          </w:tcPr>
          <w:p w14:paraId="6764BCD1" w14:textId="14AA263A" w:rsidR="00143224" w:rsidRPr="00565B06" w:rsidRDefault="00574311" w:rsidP="00565B06">
            <w:pPr>
              <w:pStyle w:val="ListBullet"/>
              <w:spacing w:after="80"/>
            </w:pPr>
            <w:r>
              <w:t xml:space="preserve">Knowledge of backend development using PHP and </w:t>
            </w:r>
            <w:proofErr w:type="spellStart"/>
            <w:r>
              <w:t>dJango</w:t>
            </w:r>
            <w:proofErr w:type="spellEnd"/>
            <w:r>
              <w:t>.</w:t>
            </w:r>
          </w:p>
          <w:p w14:paraId="1EAC979D" w14:textId="37C62D61" w:rsidR="00F904FC" w:rsidRPr="00565B06" w:rsidRDefault="00574311" w:rsidP="00565B06">
            <w:pPr>
              <w:pStyle w:val="ListBullet"/>
              <w:spacing w:after="80"/>
            </w:pPr>
            <w:r>
              <w:t>Knowledge of Machine learning</w:t>
            </w:r>
          </w:p>
          <w:p w14:paraId="7C6FA1D9" w14:textId="77777777" w:rsidR="00F904FC" w:rsidRDefault="00BF3775" w:rsidP="00565B06">
            <w:pPr>
              <w:pStyle w:val="ListBullet"/>
              <w:spacing w:after="80"/>
            </w:pPr>
            <w:r>
              <w:t>Experience with database management system such as Oracle, MySQL.</w:t>
            </w:r>
          </w:p>
          <w:p w14:paraId="6698CF4D" w14:textId="77777777" w:rsidR="00BF3775" w:rsidRDefault="00BF3775" w:rsidP="00565B06">
            <w:pPr>
              <w:pStyle w:val="ListBullet"/>
              <w:spacing w:after="80"/>
            </w:pPr>
            <w:r>
              <w:t xml:space="preserve">Problem solving skills and ability to think </w:t>
            </w:r>
            <w:proofErr w:type="gramStart"/>
            <w:r>
              <w:t>creatively</w:t>
            </w:r>
            <w:proofErr w:type="gramEnd"/>
          </w:p>
          <w:p w14:paraId="5E4114E9" w14:textId="0D4A729A" w:rsidR="00BF3775" w:rsidRPr="00565B06" w:rsidRDefault="00BF3775" w:rsidP="00565B06">
            <w:pPr>
              <w:pStyle w:val="ListBullet"/>
              <w:spacing w:after="80"/>
            </w:pPr>
            <w:r>
              <w:t xml:space="preserve">Ability to work independently and in a team </w:t>
            </w:r>
            <w:proofErr w:type="spellStart"/>
            <w:r>
              <w:t>enviroment</w:t>
            </w:r>
            <w:proofErr w:type="spellEnd"/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47F7EFB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D59D89B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EB308BE" wp14:editId="75633338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4E27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AD77D8A" w14:textId="77777777" w:rsidR="00AC7C34" w:rsidRPr="00565B06" w:rsidRDefault="00000000" w:rsidP="00AD6216">
            <w:pPr>
              <w:pStyle w:val="Heading1"/>
            </w:pPr>
            <w:sdt>
              <w:sdtPr>
                <w:alias w:val="Activities:"/>
                <w:tag w:val="Activities:"/>
                <w:id w:val="-2061776476"/>
                <w:placeholder>
                  <w:docPart w:val="6B0125D38F00403CAB44E13FC5EEF65A"/>
                </w:placeholder>
                <w:temporary/>
                <w:showingPlcHdr/>
                <w15:appearance w15:val="hidden"/>
              </w:sdtPr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0DB37455" w14:textId="5538627A" w:rsidR="007A0F44" w:rsidRDefault="008B00B4" w:rsidP="00BF3775">
      <w:pPr>
        <w:pStyle w:val="ListParagraph"/>
        <w:numPr>
          <w:ilvl w:val="0"/>
          <w:numId w:val="17"/>
        </w:numPr>
      </w:pPr>
      <w:r>
        <w:t xml:space="preserve">I am member of </w:t>
      </w:r>
      <w:r w:rsidR="00BF3775">
        <w:t>Information Technology Club of Science and Technology</w:t>
      </w:r>
    </w:p>
    <w:p w14:paraId="6F26CBBE" w14:textId="7033B67D" w:rsidR="008B00B4" w:rsidRDefault="008B00B4" w:rsidP="00BF3775">
      <w:pPr>
        <w:pStyle w:val="ListParagraph"/>
        <w:numPr>
          <w:ilvl w:val="0"/>
          <w:numId w:val="17"/>
        </w:numPr>
      </w:pPr>
      <w:r>
        <w:t xml:space="preserve">I am created a program using machine learning and </w:t>
      </w:r>
      <w:proofErr w:type="spellStart"/>
      <w:r>
        <w:t>UTKFace</w:t>
      </w:r>
      <w:proofErr w:type="spellEnd"/>
      <w:r>
        <w:t xml:space="preserve"> data, which can predict age and gender of person by using their face data.</w:t>
      </w:r>
    </w:p>
    <w:p w14:paraId="0AECBE58" w14:textId="26584F04" w:rsidR="008B00B4" w:rsidRDefault="008B00B4" w:rsidP="00BF3775">
      <w:pPr>
        <w:pStyle w:val="ListParagraph"/>
        <w:numPr>
          <w:ilvl w:val="0"/>
          <w:numId w:val="17"/>
        </w:numPr>
      </w:pPr>
      <w:r>
        <w:t xml:space="preserve">I am participated on Python workshop organized by my </w:t>
      </w:r>
      <w:proofErr w:type="gramStart"/>
      <w:r>
        <w:t>university</w:t>
      </w:r>
      <w:proofErr w:type="gramEnd"/>
    </w:p>
    <w:p w14:paraId="47548849" w14:textId="7E50728B" w:rsidR="008B00B4" w:rsidRDefault="008B00B4" w:rsidP="00BF3775">
      <w:pPr>
        <w:pStyle w:val="ListParagraph"/>
        <w:numPr>
          <w:ilvl w:val="0"/>
          <w:numId w:val="17"/>
        </w:numPr>
      </w:pPr>
      <w:r>
        <w:t xml:space="preserve">I am participated on machine learning workshop organized by my </w:t>
      </w:r>
      <w:proofErr w:type="gramStart"/>
      <w:r>
        <w:t>university</w:t>
      </w:r>
      <w:proofErr w:type="gramEnd"/>
    </w:p>
    <w:p w14:paraId="4FCDEA8E" w14:textId="66BD4DDB" w:rsidR="008B00B4" w:rsidRPr="00565B06" w:rsidRDefault="008B00B4" w:rsidP="00BF3775">
      <w:pPr>
        <w:pStyle w:val="ListParagraph"/>
        <w:numPr>
          <w:ilvl w:val="0"/>
          <w:numId w:val="17"/>
        </w:numPr>
      </w:pPr>
      <w:r>
        <w:lastRenderedPageBreak/>
        <w:t xml:space="preserve">I am participated in workshop on “Entrepreneurship &amp; The Beauty of Market” organized by </w:t>
      </w:r>
      <w:proofErr w:type="spellStart"/>
      <w:r>
        <w:t>Bikalpa</w:t>
      </w:r>
      <w:proofErr w:type="spellEnd"/>
      <w:r>
        <w:t>-an Alternative</w:t>
      </w:r>
    </w:p>
    <w:sectPr w:rsidR="008B00B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CB969" w14:textId="77777777" w:rsidR="00873AB1" w:rsidRDefault="00873AB1" w:rsidP="00F534FB">
      <w:pPr>
        <w:spacing w:after="0"/>
      </w:pPr>
      <w:r>
        <w:separator/>
      </w:r>
    </w:p>
  </w:endnote>
  <w:endnote w:type="continuationSeparator" w:id="0">
    <w:p w14:paraId="60069C1D" w14:textId="77777777" w:rsidR="00873AB1" w:rsidRDefault="00873AB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4ED6AB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72BA4" w14:textId="77777777" w:rsidR="00873AB1" w:rsidRDefault="00873AB1" w:rsidP="00F534FB">
      <w:pPr>
        <w:spacing w:after="0"/>
      </w:pPr>
      <w:r>
        <w:separator/>
      </w:r>
    </w:p>
  </w:footnote>
  <w:footnote w:type="continuationSeparator" w:id="0">
    <w:p w14:paraId="61238769" w14:textId="77777777" w:rsidR="00873AB1" w:rsidRDefault="00873AB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E30E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3A16676" wp14:editId="01E488B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F2BAD5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7C0AE3"/>
    <w:multiLevelType w:val="hybridMultilevel"/>
    <w:tmpl w:val="9CE8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C5A03"/>
    <w:multiLevelType w:val="hybridMultilevel"/>
    <w:tmpl w:val="F5D6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929848">
    <w:abstractNumId w:val="9"/>
  </w:num>
  <w:num w:numId="2" w16cid:durableId="8996713">
    <w:abstractNumId w:val="9"/>
    <w:lvlOverride w:ilvl="0">
      <w:startOverride w:val="1"/>
    </w:lvlOverride>
  </w:num>
  <w:num w:numId="3" w16cid:durableId="1274510823">
    <w:abstractNumId w:val="10"/>
  </w:num>
  <w:num w:numId="4" w16cid:durableId="1088964653">
    <w:abstractNumId w:val="14"/>
  </w:num>
  <w:num w:numId="5" w16cid:durableId="1404765864">
    <w:abstractNumId w:val="8"/>
  </w:num>
  <w:num w:numId="6" w16cid:durableId="80570259">
    <w:abstractNumId w:val="7"/>
  </w:num>
  <w:num w:numId="7" w16cid:durableId="1785609016">
    <w:abstractNumId w:val="6"/>
  </w:num>
  <w:num w:numId="8" w16cid:durableId="200900570">
    <w:abstractNumId w:val="5"/>
  </w:num>
  <w:num w:numId="9" w16cid:durableId="1777556321">
    <w:abstractNumId w:val="4"/>
  </w:num>
  <w:num w:numId="10" w16cid:durableId="1971595019">
    <w:abstractNumId w:val="3"/>
  </w:num>
  <w:num w:numId="11" w16cid:durableId="1261913988">
    <w:abstractNumId w:val="2"/>
  </w:num>
  <w:num w:numId="12" w16cid:durableId="133182809">
    <w:abstractNumId w:val="1"/>
  </w:num>
  <w:num w:numId="13" w16cid:durableId="548610601">
    <w:abstractNumId w:val="0"/>
  </w:num>
  <w:num w:numId="14" w16cid:durableId="1924021171">
    <w:abstractNumId w:val="13"/>
  </w:num>
  <w:num w:numId="15" w16cid:durableId="576787456">
    <w:abstractNumId w:val="11"/>
  </w:num>
  <w:num w:numId="16" w16cid:durableId="1569880389">
    <w:abstractNumId w:val="12"/>
  </w:num>
  <w:num w:numId="17" w16cid:durableId="6768139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22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A7722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11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73AB1"/>
    <w:rsid w:val="008978E8"/>
    <w:rsid w:val="008A02C4"/>
    <w:rsid w:val="008A49A0"/>
    <w:rsid w:val="008A6538"/>
    <w:rsid w:val="008B00B4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49B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3775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E28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49B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BF3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esh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569AA0CC2D4536BC842642BA2EB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B580A-1129-4AC0-8B3F-5E573F5C86F1}"/>
      </w:docPartPr>
      <w:docPartBody>
        <w:p w:rsidR="00000000" w:rsidRDefault="00000000">
          <w:pPr>
            <w:pStyle w:val="67569AA0CC2D4536BC842642BA2EB45C"/>
          </w:pPr>
          <w:r w:rsidRPr="009D0878">
            <w:t>Address</w:t>
          </w:r>
        </w:p>
      </w:docPartBody>
    </w:docPart>
    <w:docPart>
      <w:docPartPr>
        <w:name w:val="00BD8737C76043E9928950CF5FD47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B29BC-EAA7-46BF-9125-5D693178EE77}"/>
      </w:docPartPr>
      <w:docPartBody>
        <w:p w:rsidR="00000000" w:rsidRDefault="00000000">
          <w:pPr>
            <w:pStyle w:val="00BD8737C76043E9928950CF5FD47E61"/>
          </w:pPr>
          <w:r w:rsidRPr="009D0878">
            <w:t>Phone</w:t>
          </w:r>
        </w:p>
      </w:docPartBody>
    </w:docPart>
    <w:docPart>
      <w:docPartPr>
        <w:name w:val="EA25DBA596A644F6810FD8495A6B0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6869C-7BB3-419C-854D-0553F0A5E41E}"/>
      </w:docPartPr>
      <w:docPartBody>
        <w:p w:rsidR="00000000" w:rsidRDefault="00000000">
          <w:pPr>
            <w:pStyle w:val="EA25DBA596A644F6810FD8495A6B062E"/>
          </w:pPr>
          <w:r w:rsidRPr="009D0878">
            <w:t>Email</w:t>
          </w:r>
        </w:p>
      </w:docPartBody>
    </w:docPart>
    <w:docPart>
      <w:docPartPr>
        <w:name w:val="67E6DF2070BB4D99AEFFEE942F858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E60D4-59CF-4CFF-A650-A321F0350FE0}"/>
      </w:docPartPr>
      <w:docPartBody>
        <w:p w:rsidR="00000000" w:rsidRDefault="00000000">
          <w:pPr>
            <w:pStyle w:val="67E6DF2070BB4D99AEFFEE942F858368"/>
          </w:pPr>
          <w:r w:rsidRPr="009D0878">
            <w:t>LinkedIn P</w:t>
          </w:r>
          <w:r w:rsidRPr="009D0878">
            <w:t>rofile</w:t>
          </w:r>
        </w:p>
      </w:docPartBody>
    </w:docPart>
    <w:docPart>
      <w:docPartPr>
        <w:name w:val="28ABCC92A40344228F7E8CC55D638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E7C42-7101-42CF-A2ED-7E3910F40BD2}"/>
      </w:docPartPr>
      <w:docPartBody>
        <w:p w:rsidR="00000000" w:rsidRDefault="00000000">
          <w:pPr>
            <w:pStyle w:val="28ABCC92A40344228F7E8CC55D638156"/>
          </w:pPr>
          <w:r w:rsidRPr="009D0878">
            <w:t>Twitter/Blog/Portfolio</w:t>
          </w:r>
        </w:p>
      </w:docPartBody>
    </w:docPart>
    <w:docPart>
      <w:docPartPr>
        <w:name w:val="EE1278765AB34B0394483712B24C3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0FF6F-911B-4452-A256-B9F2B146F3E1}"/>
      </w:docPartPr>
      <w:docPartBody>
        <w:p w:rsidR="00000000" w:rsidRDefault="00000000">
          <w:pPr>
            <w:pStyle w:val="EE1278765AB34B0394483712B24C3DCB"/>
          </w:pPr>
          <w:r w:rsidRPr="00D85CA4">
            <w:t>Objective</w:t>
          </w:r>
        </w:p>
      </w:docPartBody>
    </w:docPart>
    <w:docPart>
      <w:docPartPr>
        <w:name w:val="FC06A673054348B2832576C30CF3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E62BC-30F5-4BB7-A8E7-E482B1210188}"/>
      </w:docPartPr>
      <w:docPartBody>
        <w:p w:rsidR="00000000" w:rsidRDefault="00000000">
          <w:pPr>
            <w:pStyle w:val="FC06A673054348B2832576C30CF35C8F"/>
          </w:pPr>
          <w:r w:rsidRPr="00565B06">
            <w:t>Education</w:t>
          </w:r>
        </w:p>
      </w:docPartBody>
    </w:docPart>
    <w:docPart>
      <w:docPartPr>
        <w:name w:val="970273D399684BECAC8ECC63C1D06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19F14-4E9D-4B7C-A027-C86B121BBD35}"/>
      </w:docPartPr>
      <w:docPartBody>
        <w:p w:rsidR="00000000" w:rsidRDefault="00000000">
          <w:pPr>
            <w:pStyle w:val="970273D399684BECAC8ECC63C1D060CF"/>
          </w:pPr>
          <w:r w:rsidRPr="00565B06">
            <w:t>Skills</w:t>
          </w:r>
        </w:p>
      </w:docPartBody>
    </w:docPart>
    <w:docPart>
      <w:docPartPr>
        <w:name w:val="6B0125D38F00403CAB44E13FC5EEF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85017-942F-4BFB-87BF-09C6BEA77466}"/>
      </w:docPartPr>
      <w:docPartBody>
        <w:p w:rsidR="00000000" w:rsidRDefault="00000000">
          <w:pPr>
            <w:pStyle w:val="6B0125D38F00403CAB44E13FC5EEF65A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24"/>
    <w:rsid w:val="008B5A24"/>
    <w:rsid w:val="009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8A75E50844B66B8A3A5B8A307F740">
    <w:name w:val="2628A75E50844B66B8A3A5B8A307F740"/>
  </w:style>
  <w:style w:type="paragraph" w:customStyle="1" w:styleId="117ACB0B2D4444A891C50B7222B82003">
    <w:name w:val="117ACB0B2D4444A891C50B7222B82003"/>
  </w:style>
  <w:style w:type="paragraph" w:customStyle="1" w:styleId="67569AA0CC2D4536BC842642BA2EB45C">
    <w:name w:val="67569AA0CC2D4536BC842642BA2EB45C"/>
  </w:style>
  <w:style w:type="paragraph" w:customStyle="1" w:styleId="00BD8737C76043E9928950CF5FD47E61">
    <w:name w:val="00BD8737C76043E9928950CF5FD47E61"/>
  </w:style>
  <w:style w:type="paragraph" w:customStyle="1" w:styleId="EA25DBA596A644F6810FD8495A6B062E">
    <w:name w:val="EA25DBA596A644F6810FD8495A6B062E"/>
  </w:style>
  <w:style w:type="paragraph" w:customStyle="1" w:styleId="67E6DF2070BB4D99AEFFEE942F858368">
    <w:name w:val="67E6DF2070BB4D99AEFFEE942F858368"/>
  </w:style>
  <w:style w:type="paragraph" w:customStyle="1" w:styleId="28ABCC92A40344228F7E8CC55D638156">
    <w:name w:val="28ABCC92A40344228F7E8CC55D638156"/>
  </w:style>
  <w:style w:type="paragraph" w:customStyle="1" w:styleId="EE1278765AB34B0394483712B24C3DCB">
    <w:name w:val="EE1278765AB34B0394483712B24C3DCB"/>
  </w:style>
  <w:style w:type="paragraph" w:customStyle="1" w:styleId="01409D6349054FA1BE7C09310E981CF2">
    <w:name w:val="01409D6349054FA1BE7C09310E981CF2"/>
  </w:style>
  <w:style w:type="paragraph" w:customStyle="1" w:styleId="FC06A673054348B2832576C30CF35C8F">
    <w:name w:val="FC06A673054348B2832576C30CF35C8F"/>
  </w:style>
  <w:style w:type="paragraph" w:customStyle="1" w:styleId="023DA623A2614EDD991F91A008E91E75">
    <w:name w:val="023DA623A2614EDD991F91A008E91E75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C3E637BA8C94191A231C5C315823392">
    <w:name w:val="7C3E637BA8C94191A231C5C315823392"/>
  </w:style>
  <w:style w:type="paragraph" w:customStyle="1" w:styleId="8E52E810EBB44CD4A96AAB56237F8651">
    <w:name w:val="8E52E810EBB44CD4A96AAB56237F8651"/>
  </w:style>
  <w:style w:type="paragraph" w:customStyle="1" w:styleId="844D697F36474DF395514B7A1805F862">
    <w:name w:val="844D697F36474DF395514B7A1805F862"/>
  </w:style>
  <w:style w:type="paragraph" w:customStyle="1" w:styleId="CB11F32653E64D02ACEAABBF279F6C66">
    <w:name w:val="CB11F32653E64D02ACEAABBF279F6C66"/>
  </w:style>
  <w:style w:type="paragraph" w:customStyle="1" w:styleId="C16507AC20D54F059E347B389B612641">
    <w:name w:val="C16507AC20D54F059E347B389B612641"/>
  </w:style>
  <w:style w:type="paragraph" w:customStyle="1" w:styleId="50BC1F63C0854B2AB1ACEECD78C634C9">
    <w:name w:val="50BC1F63C0854B2AB1ACEECD78C634C9"/>
  </w:style>
  <w:style w:type="paragraph" w:customStyle="1" w:styleId="05304E5F55E0448985C47C9315E690CB">
    <w:name w:val="05304E5F55E0448985C47C9315E690CB"/>
  </w:style>
  <w:style w:type="paragraph" w:customStyle="1" w:styleId="FE6CEF52A94C462F906C75382F6CD11D">
    <w:name w:val="FE6CEF52A94C462F906C75382F6CD11D"/>
  </w:style>
  <w:style w:type="paragraph" w:customStyle="1" w:styleId="C3667BA3C546439DBB55186F88EBE637">
    <w:name w:val="C3667BA3C546439DBB55186F88EBE637"/>
  </w:style>
  <w:style w:type="paragraph" w:customStyle="1" w:styleId="7F970F16927846BFBAE353581E8713E1">
    <w:name w:val="7F970F16927846BFBAE353581E8713E1"/>
  </w:style>
  <w:style w:type="paragraph" w:customStyle="1" w:styleId="92C745C99FE6480D97E85636B8A49C76">
    <w:name w:val="92C745C99FE6480D97E85636B8A49C76"/>
  </w:style>
  <w:style w:type="paragraph" w:customStyle="1" w:styleId="F671556D76614855B347BCBE67B96388">
    <w:name w:val="F671556D76614855B347BCBE67B96388"/>
  </w:style>
  <w:style w:type="paragraph" w:customStyle="1" w:styleId="482AFCF4AB614C1E814B2D6F16CDF4B7">
    <w:name w:val="482AFCF4AB614C1E814B2D6F16CDF4B7"/>
  </w:style>
  <w:style w:type="paragraph" w:customStyle="1" w:styleId="8B6A3AD39056457E907815FD6C20D14A">
    <w:name w:val="8B6A3AD39056457E907815FD6C20D14A"/>
  </w:style>
  <w:style w:type="paragraph" w:customStyle="1" w:styleId="059F0B5ED7444250A63FB68F98A94C6A">
    <w:name w:val="059F0B5ED7444250A63FB68F98A94C6A"/>
  </w:style>
  <w:style w:type="paragraph" w:customStyle="1" w:styleId="5C93A484CFE44A8EB61E1EC504C2F962">
    <w:name w:val="5C93A484CFE44A8EB61E1EC504C2F962"/>
  </w:style>
  <w:style w:type="paragraph" w:customStyle="1" w:styleId="F982D0F2100942C9815BF5F15C32CB4D">
    <w:name w:val="F982D0F2100942C9815BF5F15C32CB4D"/>
  </w:style>
  <w:style w:type="paragraph" w:customStyle="1" w:styleId="72A549055DAE4990A951A2AC8053EE13">
    <w:name w:val="72A549055DAE4990A951A2AC8053EE13"/>
  </w:style>
  <w:style w:type="paragraph" w:customStyle="1" w:styleId="4A70FFBFDCE342669EC2021ACF380694">
    <w:name w:val="4A70FFBFDCE342669EC2021ACF380694"/>
  </w:style>
  <w:style w:type="paragraph" w:customStyle="1" w:styleId="45A3A016B5174D36B36A65AFF901DF90">
    <w:name w:val="45A3A016B5174D36B36A65AFF901DF90"/>
  </w:style>
  <w:style w:type="paragraph" w:customStyle="1" w:styleId="970273D399684BECAC8ECC63C1D060CF">
    <w:name w:val="970273D399684BECAC8ECC63C1D060CF"/>
  </w:style>
  <w:style w:type="paragraph" w:customStyle="1" w:styleId="1B11A0FFE13042AF82B9707A4B805C15">
    <w:name w:val="1B11A0FFE13042AF82B9707A4B805C15"/>
  </w:style>
  <w:style w:type="paragraph" w:customStyle="1" w:styleId="08D04BAF877E4C358089BAB6C3C5DD06">
    <w:name w:val="08D04BAF877E4C358089BAB6C3C5DD06"/>
  </w:style>
  <w:style w:type="paragraph" w:customStyle="1" w:styleId="CA6E3CBB52B2487CA8D06609A71E43EF">
    <w:name w:val="CA6E3CBB52B2487CA8D06609A71E43EF"/>
  </w:style>
  <w:style w:type="paragraph" w:customStyle="1" w:styleId="D51041D459524E34A9CF7E1863441722">
    <w:name w:val="D51041D459524E34A9CF7E1863441722"/>
  </w:style>
  <w:style w:type="paragraph" w:customStyle="1" w:styleId="5C14A0964D574D0DBA0A04589E848303">
    <w:name w:val="5C14A0964D574D0DBA0A04589E848303"/>
  </w:style>
  <w:style w:type="paragraph" w:customStyle="1" w:styleId="6B0125D38F00403CAB44E13FC5EEF65A">
    <w:name w:val="6B0125D38F00403CAB44E13FC5EEF65A"/>
  </w:style>
  <w:style w:type="paragraph" w:customStyle="1" w:styleId="EB62D1D93F124778A425E90CCE09DCEB">
    <w:name w:val="EB62D1D93F124778A425E90CCE09DCEB"/>
  </w:style>
  <w:style w:type="paragraph" w:customStyle="1" w:styleId="4FD1241DDB0541FAB07FB15420C51230">
    <w:name w:val="4FD1241DDB0541FAB07FB15420C51230"/>
    <w:rsid w:val="008B5A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Biratnagar-12</CompanyAddress>
  <CompanyPhone>+977 97-46899004</CompanyPhone>
  <CompanyFax/>
  <CompanyEmail>Huntersagar08@gmail.com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https://www.linkedin.com/in/sagar-thakur-b25044231/</cp:keywords>
  <dc:description/>
  <cp:lastModifiedBy/>
  <cp:revision>1</cp:revision>
  <dcterms:created xsi:type="dcterms:W3CDTF">2023-03-24T07:44:00Z</dcterms:created>
  <dcterms:modified xsi:type="dcterms:W3CDTF">2023-03-24T08:32:00Z</dcterms:modified>
  <cp:category/>
  <cp:contentStatus>Sagarthakur.com.np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